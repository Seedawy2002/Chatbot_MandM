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3"/>
        <w:tblW w:w="0" w:type="auto"/>
        <w:tblLook w:val="0600" w:firstRow="0" w:lastRow="0" w:firstColumn="0" w:lastColumn="0" w:noHBand="1" w:noVBand="1"/>
      </w:tblPr>
      <w:tblGrid>
        <w:gridCol w:w="5029"/>
        <w:gridCol w:w="48"/>
        <w:gridCol w:w="4982"/>
      </w:tblGrid>
      <w:tr w:rsidR="000930DE" w:rsidRPr="003D135F" w14:paraId="7876878C" w14:textId="77777777" w:rsidTr="00F51199">
        <w:trPr>
          <w:trHeight w:val="1210"/>
        </w:trPr>
        <w:tc>
          <w:tcPr>
            <w:tcW w:w="5077" w:type="dxa"/>
            <w:gridSpan w:val="2"/>
          </w:tcPr>
          <w:p w14:paraId="096DD211" w14:textId="52E9CF01" w:rsidR="000930DE" w:rsidRPr="001D4099" w:rsidRDefault="00390440" w:rsidP="003F1B98">
            <w:pPr>
              <w:pStyle w:val="Title"/>
            </w:pPr>
            <w:bookmarkStart w:id="0" w:name="_Hlk159771833"/>
            <w:r>
              <w:t>Esraa</w:t>
            </w:r>
          </w:p>
          <w:p w14:paraId="552096D7" w14:textId="164C3812" w:rsidR="000930DE" w:rsidRDefault="00390440" w:rsidP="00AD79E9">
            <w:pPr>
              <w:pStyle w:val="Subtitle"/>
            </w:pPr>
            <w:r>
              <w:t>Sayed</w:t>
            </w:r>
          </w:p>
        </w:tc>
        <w:tc>
          <w:tcPr>
            <w:tcW w:w="4982" w:type="dxa"/>
          </w:tcPr>
          <w:p w14:paraId="5E478694" w14:textId="366B308E" w:rsidR="000930DE" w:rsidRPr="00741E8C" w:rsidRDefault="00741E8C" w:rsidP="003D135F">
            <w:pPr>
              <w:pStyle w:val="ContactInfo"/>
            </w:pPr>
            <w:r>
              <w:t>Giza, Egypt</w:t>
            </w:r>
            <w:r w:rsidR="00AD79E9" w:rsidRPr="00741E8C">
              <w:t xml:space="preserve"> </w:t>
            </w:r>
            <w:r w:rsidR="000524A9" w:rsidRPr="00741E8C">
              <w:t xml:space="preserve">| </w:t>
            </w:r>
            <w:r w:rsidRPr="00741E8C">
              <w:t>esraa.sayed.mustafa@gmail.com</w:t>
            </w:r>
            <w:r w:rsidR="000930DE" w:rsidRPr="00741E8C">
              <w:t xml:space="preserve"> </w:t>
            </w:r>
          </w:p>
          <w:p w14:paraId="7902B8C0" w14:textId="7AEF8385" w:rsidR="000930DE" w:rsidRPr="003D135F" w:rsidRDefault="00741E8C" w:rsidP="003D135F">
            <w:pPr>
              <w:pStyle w:val="ContactInfo"/>
            </w:pPr>
            <w:r>
              <w:t>+201142211792</w:t>
            </w:r>
            <w:r w:rsidR="00AD79E9" w:rsidRPr="003D135F">
              <w:t xml:space="preserve"> </w:t>
            </w:r>
            <w:r w:rsidR="000930DE" w:rsidRPr="003D135F">
              <w:t xml:space="preserve">| </w:t>
            </w:r>
            <w:hyperlink r:id="rId10" w:history="1">
              <w:r w:rsidRPr="00741E8C">
                <w:rPr>
                  <w:rStyle w:val="Hyperlink"/>
                </w:rPr>
                <w:t>in/esraa-sayed98</w:t>
              </w:r>
            </w:hyperlink>
          </w:p>
        </w:tc>
      </w:tr>
      <w:tr w:rsidR="000930DE" w14:paraId="4E620838" w14:textId="77777777" w:rsidTr="00F51199">
        <w:trPr>
          <w:trHeight w:val="667"/>
        </w:trPr>
        <w:tc>
          <w:tcPr>
            <w:tcW w:w="10059" w:type="dxa"/>
            <w:gridSpan w:val="3"/>
          </w:tcPr>
          <w:p w14:paraId="4512D6F2" w14:textId="77777777" w:rsidR="00166227" w:rsidRDefault="00741E8C" w:rsidP="00166227">
            <w:r w:rsidRPr="00741E8C">
              <w:t>Highly skilled Machine Learning Software Developer with experience in creating, designing, and developing AI-based software applications. In-depth understanding of machine learning and deep learning concepts, hands-on experience in data analysis, visualization, supervised and un-supervised learning, computer vision, and natural language processing. Proficient in programming with Python, C and Java, experienced in working with web frameworks like Django and big data frameworks like Spark. Able to build efficient and robust software, develop and implement ML models using libraries like Scikit-Learn, TensorFlow. Strong analytical and problem-solving skills. Constantly learning to polish existing skills and learn new ones, with a strong passion for staying up to date with the latest advancements in AI and ML. Proactive and effective verbal communicator, who is a good team player, committed to delivering software solutions that drive business results.</w:t>
            </w:r>
          </w:p>
          <w:p w14:paraId="763AF1FA" w14:textId="020B3F34" w:rsidR="008B2BE1" w:rsidRDefault="008B2BE1" w:rsidP="00166227"/>
        </w:tc>
      </w:tr>
      <w:tr w:rsidR="004D4E50" w14:paraId="78FF0246" w14:textId="77777777" w:rsidTr="00F51199">
        <w:trPr>
          <w:trHeight w:val="1566"/>
        </w:trPr>
        <w:tc>
          <w:tcPr>
            <w:tcW w:w="10059" w:type="dxa"/>
            <w:gridSpan w:val="3"/>
          </w:tcPr>
          <w:p w14:paraId="21E224B0" w14:textId="77777777" w:rsidR="004D4E50" w:rsidRPr="008D169E" w:rsidRDefault="00000000" w:rsidP="008D169E">
            <w:pPr>
              <w:pStyle w:val="Heading1"/>
            </w:pPr>
            <w:sdt>
              <w:sdtPr>
                <w:id w:val="689033138"/>
                <w:placeholder>
                  <w:docPart w:val="3F0EBA69F2744CB9AEE709F07239B2EF"/>
                </w:placeholder>
                <w:temporary/>
                <w:showingPlcHdr/>
                <w15:appearance w15:val="hidden"/>
              </w:sdtPr>
              <w:sdtContent>
                <w:r w:rsidR="004D4E50" w:rsidRPr="003F1B98">
                  <w:t>Experience</w:t>
                </w:r>
              </w:sdtContent>
            </w:sdt>
          </w:p>
          <w:p w14:paraId="7BA62D54" w14:textId="120C8F61" w:rsidR="00F62BAE" w:rsidRPr="00C35EF0" w:rsidRDefault="00741E8C" w:rsidP="003F1B98">
            <w:pPr>
              <w:pStyle w:val="Heading2"/>
            </w:pPr>
            <w:r w:rsidRPr="00741E8C">
              <w:t>Giza Systems</w:t>
            </w:r>
          </w:p>
          <w:p w14:paraId="03C72EE8" w14:textId="71045E69" w:rsidR="004D4E50" w:rsidRPr="009F2416" w:rsidRDefault="00741E8C" w:rsidP="009F2416">
            <w:pPr>
              <w:pStyle w:val="Heading3"/>
            </w:pPr>
            <w:r>
              <w:t xml:space="preserve">Machine Learning Software Developer </w:t>
            </w:r>
            <w:r w:rsidR="009F2416">
              <w:t xml:space="preserve">| </w:t>
            </w:r>
            <w:r w:rsidR="00D73BF4" w:rsidRPr="00D73BF4">
              <w:rPr>
                <w:rFonts w:ascii="Gill Sans MT" w:hAnsi="Gill Sans MT"/>
                <w:caps/>
                <w:spacing w:val="10"/>
              </w:rPr>
              <w:t xml:space="preserve">Sep 2022 </w:t>
            </w:r>
            <w:r w:rsidR="001E4D16">
              <w:rPr>
                <w:rFonts w:ascii="Gill Sans MT" w:hAnsi="Gill Sans MT"/>
                <w:caps/>
                <w:spacing w:val="10"/>
              </w:rPr>
              <w:t>–</w:t>
            </w:r>
            <w:r w:rsidR="00D73BF4" w:rsidRPr="00D73BF4">
              <w:rPr>
                <w:rFonts w:ascii="Gill Sans MT" w:hAnsi="Gill Sans MT"/>
                <w:caps/>
                <w:spacing w:val="10"/>
              </w:rPr>
              <w:t xml:space="preserve"> PRESENT</w:t>
            </w:r>
          </w:p>
          <w:p w14:paraId="3BBD1591" w14:textId="1113B040" w:rsidR="001E4D16" w:rsidRDefault="001E4D16" w:rsidP="001E4D16">
            <w:pPr>
              <w:pStyle w:val="ListParagraph"/>
              <w:numPr>
                <w:ilvl w:val="0"/>
                <w:numId w:val="12"/>
              </w:numPr>
            </w:pPr>
            <w:r>
              <w:t xml:space="preserve">Leading R&amp;D </w:t>
            </w:r>
            <w:r w:rsidR="00CC6FFE">
              <w:t>project to</w:t>
            </w:r>
            <w:r>
              <w:t xml:space="preserve"> creat</w:t>
            </w:r>
            <w:r w:rsidR="00CC6FFE">
              <w:t>e</w:t>
            </w:r>
            <w:r>
              <w:t xml:space="preserve"> AutoML</w:t>
            </w:r>
            <w:r w:rsidR="00CC6FFE">
              <w:t xml:space="preserve"> Engine</w:t>
            </w:r>
            <w:r>
              <w:t xml:space="preserve"> for time series forecasting</w:t>
            </w:r>
            <w:r w:rsidR="00CC6FFE">
              <w:t>.</w:t>
            </w:r>
          </w:p>
          <w:p w14:paraId="2776FDAD" w14:textId="2FF9F26A" w:rsidR="00CC6FFE" w:rsidRDefault="00CC6FFE" w:rsidP="001E4D16">
            <w:pPr>
              <w:pStyle w:val="ListParagraph"/>
              <w:numPr>
                <w:ilvl w:val="0"/>
                <w:numId w:val="12"/>
              </w:numPr>
            </w:pPr>
            <w:r>
              <w:t>Participating in the development of an</w:t>
            </w:r>
            <w:r w:rsidRPr="00CC6FFE">
              <w:t xml:space="preserve"> Advanced Analytics product leveraging</w:t>
            </w:r>
            <w:r>
              <w:t xml:space="preserve"> </w:t>
            </w:r>
            <w:r w:rsidRPr="00CC6FFE">
              <w:t>Machine Learning techniques</w:t>
            </w:r>
            <w:r>
              <w:t xml:space="preserve"> </w:t>
            </w:r>
            <w:r w:rsidRPr="00CC6FFE">
              <w:t>for real-time forecasting and clustering of time series data sourced</w:t>
            </w:r>
            <w:r>
              <w:t xml:space="preserve"> </w:t>
            </w:r>
            <w:r w:rsidRPr="00CC6FFE">
              <w:t>from smart industrial cities.</w:t>
            </w:r>
          </w:p>
          <w:p w14:paraId="53B1B2F4" w14:textId="0A0A1397" w:rsidR="001E4D16" w:rsidRPr="00CC6FFE" w:rsidRDefault="001E4D16" w:rsidP="00CC6FFE">
            <w:pPr>
              <w:pStyle w:val="ListParagraph"/>
              <w:numPr>
                <w:ilvl w:val="0"/>
                <w:numId w:val="12"/>
              </w:numPr>
              <w:spacing w:line="240" w:lineRule="auto"/>
            </w:pPr>
            <w:r w:rsidRPr="00CC6FFE">
              <w:t>Develop and review software application code, ensuring adherence to coding standards and architectural principles. Apply software engineering principles and methods, including object-oriented programming (OOP), to implement ML solutions.</w:t>
            </w:r>
          </w:p>
          <w:p w14:paraId="08247090" w14:textId="7DD0618E" w:rsidR="001E4D16" w:rsidRPr="001E4D16" w:rsidRDefault="001E4D16" w:rsidP="001E4D16"/>
        </w:tc>
      </w:tr>
      <w:tr w:rsidR="000930DE" w14:paraId="33F1212E" w14:textId="77777777" w:rsidTr="00F51199">
        <w:trPr>
          <w:trHeight w:val="667"/>
        </w:trPr>
        <w:tc>
          <w:tcPr>
            <w:tcW w:w="10059" w:type="dxa"/>
            <w:gridSpan w:val="3"/>
          </w:tcPr>
          <w:p w14:paraId="2C767359" w14:textId="77777777" w:rsidR="000930DE" w:rsidRPr="008D169E" w:rsidRDefault="00000000" w:rsidP="008D169E">
            <w:pPr>
              <w:pStyle w:val="Heading1"/>
            </w:pPr>
            <w:sdt>
              <w:sdtPr>
                <w:id w:val="1477950603"/>
                <w:placeholder>
                  <w:docPart w:val="217581C5A925424DAAE723103402F457"/>
                </w:placeholder>
                <w:temporary/>
                <w:showingPlcHdr/>
                <w15:appearance w15:val="hidden"/>
              </w:sdtPr>
              <w:sdtContent>
                <w:r w:rsidR="00AD79E9" w:rsidRPr="008D169E">
                  <w:t>Education</w:t>
                </w:r>
              </w:sdtContent>
            </w:sdt>
          </w:p>
          <w:p w14:paraId="7DAFBAE6" w14:textId="4AD1D469" w:rsidR="000930DE" w:rsidRDefault="00D73BF4" w:rsidP="00A30F99">
            <w:pPr>
              <w:pStyle w:val="Heading3"/>
              <w:rPr>
                <w:rFonts w:eastAsiaTheme="majorEastAsia" w:cs="Times New Roman (Headings CS)"/>
                <w:b/>
                <w:caps/>
                <w:szCs w:val="26"/>
              </w:rPr>
            </w:pPr>
            <w:r w:rsidRPr="00D73BF4">
              <w:rPr>
                <w:rFonts w:eastAsiaTheme="majorEastAsia" w:cs="Times New Roman (Headings CS)"/>
                <w:b/>
                <w:caps/>
                <w:szCs w:val="26"/>
              </w:rPr>
              <w:t xml:space="preserve">9-Month Professional Postgraduate Diploma, </w:t>
            </w:r>
            <w:proofErr w:type="gramStart"/>
            <w:r w:rsidRPr="00D73BF4">
              <w:rPr>
                <w:rFonts w:eastAsiaTheme="majorEastAsia" w:cs="Times New Roman (Headings CS)"/>
                <w:b/>
                <w:caps/>
                <w:szCs w:val="26"/>
              </w:rPr>
              <w:t>AI</w:t>
            </w:r>
            <w:proofErr w:type="gramEnd"/>
            <w:r w:rsidRPr="00D73BF4">
              <w:rPr>
                <w:rFonts w:eastAsiaTheme="majorEastAsia" w:cs="Times New Roman (Headings CS)"/>
                <w:b/>
                <w:caps/>
                <w:szCs w:val="26"/>
              </w:rPr>
              <w:t xml:space="preserve"> and ML track</w:t>
            </w:r>
          </w:p>
          <w:p w14:paraId="59A1F53A" w14:textId="249528C0" w:rsidR="000524A9" w:rsidRPr="009F2416" w:rsidRDefault="00D73BF4" w:rsidP="009F2416">
            <w:pPr>
              <w:spacing w:line="240" w:lineRule="auto"/>
              <w:rPr>
                <w:rFonts w:ascii="SourceSansPro-Italic" w:eastAsia="Times New Roman" w:hAnsi="SourceSansPro-Italic" w:cs="Times New Roman"/>
                <w:i/>
                <w:iCs/>
                <w:color w:val="000000"/>
              </w:rPr>
            </w:pPr>
            <w:r w:rsidRPr="00E524F6">
              <w:rPr>
                <w:rFonts w:ascii="SourceSansPro-Italic" w:eastAsia="Times New Roman" w:hAnsi="SourceSansPro-Italic" w:cs="Times New Roman"/>
                <w:color w:val="000000"/>
              </w:rPr>
              <w:t>Information Technology Institute</w:t>
            </w:r>
            <w:r w:rsidRPr="009F2416">
              <w:rPr>
                <w:rFonts w:ascii="SourceSansPro-Italic" w:eastAsia="Times New Roman" w:hAnsi="SourceSansPro-Italic" w:cs="Times New Roman"/>
                <w:color w:val="000000"/>
              </w:rPr>
              <w:t xml:space="preserve"> </w:t>
            </w:r>
            <w:r w:rsidR="009F2416" w:rsidRPr="009F2416">
              <w:rPr>
                <w:rFonts w:ascii="SourceSansPro-Italic" w:eastAsia="Times New Roman" w:hAnsi="SourceSansPro-Italic" w:cs="Times New Roman"/>
                <w:color w:val="000000"/>
              </w:rPr>
              <w:t>|</w:t>
            </w:r>
            <w:r w:rsidR="009F2416">
              <w:rPr>
                <w:rFonts w:ascii="SourceSansPro-Italic" w:eastAsia="Times New Roman" w:hAnsi="SourceSansPro-Italic" w:cs="Times New Roman"/>
                <w:i/>
                <w:iCs/>
                <w:color w:val="000000"/>
              </w:rPr>
              <w:t xml:space="preserve"> </w:t>
            </w:r>
            <w:r w:rsidRPr="00D73BF4">
              <w:t xml:space="preserve">Nov 2021 – </w:t>
            </w:r>
            <w:r>
              <w:t>Aug 2022</w:t>
            </w:r>
          </w:p>
          <w:p w14:paraId="1B93602C" w14:textId="77777777" w:rsidR="00D73BF4" w:rsidRPr="00D73BF4" w:rsidRDefault="00D73BF4" w:rsidP="00D73BF4">
            <w:pPr>
              <w:spacing w:line="240" w:lineRule="auto"/>
              <w:rPr>
                <w:rFonts w:ascii="SourceSansPro-Italic" w:eastAsia="Times New Roman" w:hAnsi="SourceSansPro-Italic" w:cs="Times New Roman"/>
                <w:i/>
                <w:iCs/>
                <w:color w:val="000000"/>
              </w:rPr>
            </w:pPr>
          </w:p>
          <w:p w14:paraId="365C15B2" w14:textId="77777777" w:rsidR="00D73BF4" w:rsidRPr="00CC6FFE" w:rsidRDefault="00D73BF4" w:rsidP="00CC6FFE">
            <w:r w:rsidRPr="00E524F6">
              <w:t>A 9-month post-graduate professional training program in Machine Learning and Artificial Intelligence, developed in partnership with the French EPITA School of Engineering and Computer Science.</w:t>
            </w:r>
          </w:p>
          <w:p w14:paraId="6760B379" w14:textId="77777777" w:rsidR="00D73BF4" w:rsidRDefault="00D73BF4" w:rsidP="00D73BF4">
            <w:pPr>
              <w:spacing w:line="240" w:lineRule="auto"/>
              <w:rPr>
                <w:rFonts w:ascii="SourceSansPro-Regular" w:eastAsia="Times New Roman" w:hAnsi="SourceSansPro-Regular" w:cs="Times New Roman"/>
                <w:color w:val="000000"/>
              </w:rPr>
            </w:pPr>
          </w:p>
          <w:p w14:paraId="78FFDEB5" w14:textId="062107C1" w:rsidR="00D73BF4" w:rsidRDefault="00D73BF4" w:rsidP="00D73BF4">
            <w:pPr>
              <w:spacing w:line="240" w:lineRule="auto"/>
              <w:rPr>
                <w:rFonts w:asciiTheme="majorHAnsi" w:eastAsiaTheme="majorEastAsia" w:hAnsiTheme="majorHAnsi" w:cs="Times New Roman (Headings CS)"/>
                <w:b/>
                <w:caps/>
                <w:color w:val="000000" w:themeColor="text1"/>
                <w:szCs w:val="26"/>
              </w:rPr>
            </w:pPr>
            <w:r w:rsidRPr="00E524F6">
              <w:rPr>
                <w:rFonts w:asciiTheme="majorHAnsi" w:eastAsiaTheme="majorEastAsia" w:hAnsiTheme="majorHAnsi" w:cs="Times New Roman (Headings CS)"/>
                <w:b/>
                <w:caps/>
                <w:color w:val="000000" w:themeColor="text1"/>
                <w:szCs w:val="26"/>
              </w:rPr>
              <w:t>B.Sc. in Systems and Biomedical Engineering</w:t>
            </w:r>
            <w:r>
              <w:rPr>
                <w:rFonts w:asciiTheme="majorHAnsi" w:eastAsiaTheme="majorEastAsia" w:hAnsiTheme="majorHAnsi" w:cs="Times New Roman (Headings CS)"/>
                <w:b/>
                <w:caps/>
                <w:color w:val="000000" w:themeColor="text1"/>
                <w:szCs w:val="26"/>
              </w:rPr>
              <w:t xml:space="preserve"> </w:t>
            </w:r>
          </w:p>
          <w:p w14:paraId="1202F106" w14:textId="523F30DD" w:rsidR="00D73BF4" w:rsidRPr="00E524F6" w:rsidRDefault="00D73BF4" w:rsidP="009F2416">
            <w:pPr>
              <w:spacing w:line="240" w:lineRule="auto"/>
              <w:rPr>
                <w:rFonts w:ascii="SourceSansPro-Italic" w:eastAsia="Times New Roman" w:hAnsi="SourceSansPro-Italic" w:cs="Times New Roman"/>
                <w:i/>
                <w:iCs/>
                <w:color w:val="000000"/>
              </w:rPr>
            </w:pPr>
            <w:r w:rsidRPr="00E524F6">
              <w:rPr>
                <w:rFonts w:ascii="SourceSansPro-Italic" w:eastAsia="Times New Roman" w:hAnsi="SourceSansPro-Italic" w:cs="Times New Roman"/>
                <w:color w:val="000000"/>
              </w:rPr>
              <w:t>Faculty of engineering, Cairo university</w:t>
            </w:r>
            <w:r w:rsidR="009F2416">
              <w:rPr>
                <w:rFonts w:ascii="SourceSansPro-Italic" w:eastAsia="Times New Roman" w:hAnsi="SourceSansPro-Italic" w:cs="Times New Roman"/>
                <w:color w:val="000000"/>
              </w:rPr>
              <w:t xml:space="preserve"> </w:t>
            </w:r>
            <w:r w:rsidR="009F2416" w:rsidRPr="009F2416">
              <w:rPr>
                <w:rFonts w:ascii="SourceSansPro-Italic" w:eastAsia="Times New Roman" w:hAnsi="SourceSansPro-Italic" w:cs="Times New Roman"/>
                <w:color w:val="000000"/>
              </w:rPr>
              <w:t xml:space="preserve">| </w:t>
            </w:r>
            <w:r w:rsidRPr="00E524F6">
              <w:t>Sep 2016 – Jun 2021</w:t>
            </w:r>
          </w:p>
          <w:p w14:paraId="37758EB9" w14:textId="23E625FA" w:rsidR="001E4D16" w:rsidRDefault="00D73BF4" w:rsidP="00166227">
            <w:pPr>
              <w:spacing w:line="240" w:lineRule="auto"/>
              <w:rPr>
                <w:rtl/>
              </w:rPr>
            </w:pPr>
            <w:r w:rsidRPr="00E524F6">
              <w:t>Graduated with Distinctive accumulative degree with honor, GPA (3.89)</w:t>
            </w:r>
          </w:p>
        </w:tc>
      </w:tr>
      <w:tr w:rsidR="001E4D16" w14:paraId="21999953" w14:textId="77777777" w:rsidTr="00F51199">
        <w:trPr>
          <w:trHeight w:val="667"/>
        </w:trPr>
        <w:tc>
          <w:tcPr>
            <w:tcW w:w="10059" w:type="dxa"/>
            <w:gridSpan w:val="3"/>
          </w:tcPr>
          <w:p w14:paraId="0F1E89D0" w14:textId="12C6851A" w:rsidR="001E4D16" w:rsidRDefault="001E4D16" w:rsidP="00166227">
            <w:pPr>
              <w:pStyle w:val="Heading1"/>
              <w:spacing w:before="172"/>
            </w:pPr>
            <w:r w:rsidRPr="001E4D16">
              <w:t>Certifications</w:t>
            </w:r>
          </w:p>
        </w:tc>
      </w:tr>
      <w:tr w:rsidR="001E4D16" w14:paraId="15DEE16D" w14:textId="77777777" w:rsidTr="00F51199">
        <w:trPr>
          <w:trHeight w:val="667"/>
        </w:trPr>
        <w:tc>
          <w:tcPr>
            <w:tcW w:w="10059" w:type="dxa"/>
            <w:gridSpan w:val="3"/>
          </w:tcPr>
          <w:p w14:paraId="1EE6C34B" w14:textId="350A69B5" w:rsidR="001E4D16" w:rsidRPr="00166227" w:rsidRDefault="00000000" w:rsidP="00166227">
            <w:pPr>
              <w:pStyle w:val="Heading1"/>
              <w:rPr>
                <w:rFonts w:asciiTheme="minorHAnsi" w:eastAsiaTheme="minorHAnsi" w:hAnsiTheme="minorHAnsi" w:cstheme="minorBidi"/>
                <w:caps w:val="0"/>
                <w:color w:val="404040" w:themeColor="text1" w:themeTint="BF"/>
                <w:sz w:val="20"/>
                <w:szCs w:val="22"/>
              </w:rPr>
            </w:pPr>
            <w:hyperlink r:id="rId11" w:history="1">
              <w:r w:rsidR="001E4D16" w:rsidRPr="001E4D16">
                <w:rPr>
                  <w:rStyle w:val="Hyperlink"/>
                  <w:rFonts w:asciiTheme="minorHAnsi" w:eastAsiaTheme="minorHAnsi" w:hAnsiTheme="minorHAnsi" w:cstheme="minorBidi"/>
                  <w:caps w:val="0"/>
                  <w:sz w:val="20"/>
                  <w:szCs w:val="22"/>
                </w:rPr>
                <w:t>Teradata Vantage Data Science Certification</w:t>
              </w:r>
            </w:hyperlink>
            <w:r w:rsidR="001E4D16">
              <w:rPr>
                <w:rFonts w:asciiTheme="minorHAnsi" w:eastAsiaTheme="minorHAnsi" w:hAnsiTheme="minorHAnsi" w:cstheme="minorBidi"/>
                <w:caps w:val="0"/>
                <w:color w:val="404040" w:themeColor="text1" w:themeTint="BF"/>
                <w:sz w:val="20"/>
                <w:szCs w:val="22"/>
              </w:rPr>
              <w:t xml:space="preserve"> | </w:t>
            </w:r>
            <w:r w:rsidR="001E4D16" w:rsidRPr="001E4D16">
              <w:rPr>
                <w:rFonts w:asciiTheme="minorHAnsi" w:eastAsiaTheme="minorHAnsi" w:hAnsiTheme="minorHAnsi" w:cstheme="minorBidi"/>
                <w:caps w:val="0"/>
                <w:color w:val="404040" w:themeColor="text1" w:themeTint="BF"/>
                <w:sz w:val="20"/>
                <w:szCs w:val="22"/>
              </w:rPr>
              <w:t>Dec 2023</w:t>
            </w:r>
          </w:p>
        </w:tc>
      </w:tr>
      <w:tr w:rsidR="004D4E50" w14:paraId="4A8E34C7" w14:textId="77777777" w:rsidTr="00F51199">
        <w:trPr>
          <w:trHeight w:val="207"/>
        </w:trPr>
        <w:tc>
          <w:tcPr>
            <w:tcW w:w="10059" w:type="dxa"/>
            <w:gridSpan w:val="3"/>
          </w:tcPr>
          <w:p w14:paraId="4492B09C" w14:textId="77777777" w:rsidR="004D4E50" w:rsidRPr="00A30F99" w:rsidRDefault="00000000" w:rsidP="00AD79E9">
            <w:pPr>
              <w:pStyle w:val="Heading1"/>
            </w:pPr>
            <w:sdt>
              <w:sdtPr>
                <w:id w:val="1924448501"/>
                <w:placeholder>
                  <w:docPart w:val="61BC7D731460408BAA73FAF57057BCE4"/>
                </w:placeholder>
                <w:temporary/>
                <w:showingPlcHdr/>
                <w15:appearance w15:val="hidden"/>
              </w:sdtPr>
              <w:sdtContent>
                <w:r w:rsidR="00AD79E9" w:rsidRPr="008D169E">
                  <w:t>Skills</w:t>
                </w:r>
              </w:sdtContent>
            </w:sdt>
          </w:p>
        </w:tc>
      </w:tr>
      <w:tr w:rsidR="004D4E50" w14:paraId="3E9BA19E" w14:textId="77777777" w:rsidTr="00F51199">
        <w:trPr>
          <w:trHeight w:val="391"/>
        </w:trPr>
        <w:tc>
          <w:tcPr>
            <w:tcW w:w="5029" w:type="dxa"/>
          </w:tcPr>
          <w:p w14:paraId="406E1F58" w14:textId="0E6149E4" w:rsidR="00D73BF4" w:rsidRPr="001E4D16" w:rsidRDefault="00D73BF4" w:rsidP="00D73BF4">
            <w:pPr>
              <w:pStyle w:val="ListParagraph"/>
              <w:numPr>
                <w:ilvl w:val="0"/>
                <w:numId w:val="6"/>
              </w:numPr>
              <w:spacing w:line="240" w:lineRule="auto"/>
            </w:pPr>
            <w:r w:rsidRPr="001E4D16">
              <w:rPr>
                <w:b/>
                <w:bCs/>
              </w:rPr>
              <w:t>Programming Languages</w:t>
            </w:r>
            <w:r w:rsidRPr="001E4D16">
              <w:t>: C, Python, Java, MySQL</w:t>
            </w:r>
          </w:p>
          <w:p w14:paraId="7ABFA615" w14:textId="3C8DBE55" w:rsidR="00CC6FFE" w:rsidRPr="00CC6FFE" w:rsidRDefault="00D73BF4" w:rsidP="00166227">
            <w:pPr>
              <w:pStyle w:val="ListParagraph"/>
              <w:numPr>
                <w:ilvl w:val="0"/>
                <w:numId w:val="6"/>
              </w:numPr>
              <w:spacing w:line="240" w:lineRule="auto"/>
            </w:pPr>
            <w:r w:rsidRPr="00CC6FFE">
              <w:rPr>
                <w:b/>
                <w:bCs/>
              </w:rPr>
              <w:t>Data Management and Workflow</w:t>
            </w:r>
            <w:r w:rsidRPr="00CC6FFE">
              <w:t xml:space="preserve">: Apache Kafka, Apache </w:t>
            </w:r>
            <w:proofErr w:type="spellStart"/>
            <w:r w:rsidRPr="00CC6FFE">
              <w:t>AirFlow</w:t>
            </w:r>
            <w:proofErr w:type="spellEnd"/>
            <w:r w:rsidRPr="00CC6FFE">
              <w:t xml:space="preserve">, </w:t>
            </w:r>
            <w:proofErr w:type="spellStart"/>
            <w:r w:rsidRPr="00CC6FFE">
              <w:t>MLFlow</w:t>
            </w:r>
            <w:proofErr w:type="spellEnd"/>
          </w:p>
          <w:p w14:paraId="376B13DC" w14:textId="40A8E435" w:rsidR="00D73BF4" w:rsidRPr="00CC6FFE" w:rsidRDefault="00D73BF4" w:rsidP="00D73BF4">
            <w:pPr>
              <w:pStyle w:val="ListParagraph"/>
              <w:numPr>
                <w:ilvl w:val="0"/>
                <w:numId w:val="6"/>
              </w:numPr>
              <w:spacing w:line="240" w:lineRule="auto"/>
            </w:pPr>
            <w:r w:rsidRPr="00CC6FFE">
              <w:rPr>
                <w:b/>
                <w:bCs/>
              </w:rPr>
              <w:t>Machine Learning</w:t>
            </w:r>
            <w:r w:rsidRPr="00CC6FFE">
              <w:t>: Scikit-Learn, Spark ML, Auto-</w:t>
            </w:r>
            <w:proofErr w:type="gramStart"/>
            <w:r w:rsidRPr="00CC6FFE">
              <w:t>sklearn</w:t>
            </w:r>
            <w:proofErr w:type="gramEnd"/>
          </w:p>
          <w:p w14:paraId="21E5BD69" w14:textId="4A526724" w:rsidR="00D73BF4" w:rsidRPr="00CC6FFE" w:rsidRDefault="00D73BF4" w:rsidP="00D73BF4">
            <w:pPr>
              <w:pStyle w:val="ListParagraph"/>
              <w:numPr>
                <w:ilvl w:val="0"/>
                <w:numId w:val="6"/>
              </w:numPr>
              <w:spacing w:line="240" w:lineRule="auto"/>
            </w:pPr>
            <w:r w:rsidRPr="00CC6FFE">
              <w:rPr>
                <w:b/>
                <w:bCs/>
              </w:rPr>
              <w:t>Big Data Systems</w:t>
            </w:r>
            <w:r w:rsidRPr="00CC6FFE">
              <w:t>: Apache Spark</w:t>
            </w:r>
          </w:p>
          <w:p w14:paraId="4DFA53F0" w14:textId="5F1E0F43" w:rsidR="004D4E50" w:rsidRDefault="00D73BF4" w:rsidP="00166227">
            <w:pPr>
              <w:pStyle w:val="ListParagraph"/>
              <w:numPr>
                <w:ilvl w:val="0"/>
                <w:numId w:val="6"/>
              </w:numPr>
              <w:spacing w:line="240" w:lineRule="auto"/>
            </w:pPr>
            <w:r w:rsidRPr="00CC6FFE">
              <w:rPr>
                <w:b/>
                <w:bCs/>
              </w:rPr>
              <w:t>Version Control:</w:t>
            </w:r>
            <w:r w:rsidRPr="00CC6FFE">
              <w:t xml:space="preserve"> GitHub</w:t>
            </w:r>
          </w:p>
        </w:tc>
        <w:tc>
          <w:tcPr>
            <w:tcW w:w="5029" w:type="dxa"/>
            <w:gridSpan w:val="2"/>
          </w:tcPr>
          <w:p w14:paraId="275E83B5" w14:textId="1E8E5AB1" w:rsidR="00D73BF4" w:rsidRPr="00CC6FFE" w:rsidRDefault="00D73BF4" w:rsidP="00D73BF4">
            <w:pPr>
              <w:pStyle w:val="ListParagraph"/>
              <w:numPr>
                <w:ilvl w:val="0"/>
                <w:numId w:val="7"/>
              </w:numPr>
              <w:spacing w:line="240" w:lineRule="auto"/>
            </w:pPr>
            <w:r w:rsidRPr="00CC6FFE">
              <w:rPr>
                <w:b/>
                <w:bCs/>
              </w:rPr>
              <w:t>Python Libraries</w:t>
            </w:r>
            <w:r w:rsidRPr="00CC6FFE">
              <w:t xml:space="preserve">: NumPy, Pandas, Scikit-Learn, Dash </w:t>
            </w:r>
            <w:proofErr w:type="spellStart"/>
            <w:r w:rsidRPr="00CC6FFE">
              <w:t>Plotly</w:t>
            </w:r>
            <w:proofErr w:type="spellEnd"/>
            <w:r w:rsidR="00CC6FFE">
              <w:t>.</w:t>
            </w:r>
          </w:p>
          <w:p w14:paraId="524C02C1" w14:textId="1DBD986A" w:rsidR="00D73BF4" w:rsidRPr="00CC6FFE" w:rsidRDefault="00D73BF4" w:rsidP="00CC6FFE">
            <w:pPr>
              <w:pStyle w:val="ListParagraph"/>
              <w:numPr>
                <w:ilvl w:val="0"/>
                <w:numId w:val="7"/>
              </w:numPr>
              <w:spacing w:line="240" w:lineRule="auto"/>
            </w:pPr>
            <w:r w:rsidRPr="00CC6FFE">
              <w:rPr>
                <w:b/>
                <w:bCs/>
              </w:rPr>
              <w:t>Web Development and Application Frameworks</w:t>
            </w:r>
            <w:r w:rsidRPr="00CC6FFE">
              <w:t>: Django Framework, Django RESTful</w:t>
            </w:r>
          </w:p>
          <w:p w14:paraId="26E1C9A9" w14:textId="18F9ECC2" w:rsidR="00D73BF4" w:rsidRDefault="00D73BF4" w:rsidP="00CC6FFE">
            <w:pPr>
              <w:pStyle w:val="ListParagraph"/>
              <w:numPr>
                <w:ilvl w:val="0"/>
                <w:numId w:val="7"/>
              </w:numPr>
              <w:spacing w:line="240" w:lineRule="auto"/>
            </w:pPr>
            <w:r w:rsidRPr="00CC6FFE">
              <w:rPr>
                <w:b/>
                <w:bCs/>
              </w:rPr>
              <w:t>Containerization and Programming</w:t>
            </w:r>
            <w:r w:rsidRPr="00CC6FFE">
              <w:t>: Docker, Object-Oriented Programming (OOP)</w:t>
            </w:r>
          </w:p>
          <w:p w14:paraId="4E697433" w14:textId="03A27C81" w:rsidR="00D73BF4" w:rsidRPr="00D73BF4" w:rsidRDefault="00166227" w:rsidP="00166227">
            <w:pPr>
              <w:pStyle w:val="ListParagraph"/>
              <w:numPr>
                <w:ilvl w:val="0"/>
                <w:numId w:val="7"/>
              </w:numPr>
              <w:spacing w:line="240" w:lineRule="auto"/>
            </w:pPr>
            <w:r w:rsidRPr="00CC6FFE">
              <w:rPr>
                <w:b/>
                <w:bCs/>
              </w:rPr>
              <w:t>Personal Skills:</w:t>
            </w:r>
            <w:r w:rsidRPr="00CC6FFE">
              <w:t xml:space="preserve"> Diligent worker, Organized, Team worker</w:t>
            </w:r>
            <w:r>
              <w:t>.</w:t>
            </w:r>
          </w:p>
        </w:tc>
      </w:tr>
      <w:bookmarkEnd w:id="0"/>
    </w:tbl>
    <w:p w14:paraId="7394031C" w14:textId="77777777" w:rsidR="00643E15" w:rsidRPr="00643E15" w:rsidRDefault="00643E15" w:rsidP="008B4069">
      <w:pPr>
        <w:pStyle w:val="ListBullet"/>
        <w:numPr>
          <w:ilvl w:val="0"/>
          <w:numId w:val="0"/>
        </w:numPr>
      </w:pPr>
    </w:p>
    <w:sectPr w:rsidR="00643E15" w:rsidRPr="00643E15" w:rsidSect="00CF44A1">
      <w:headerReference w:type="even" r:id="rId12"/>
      <w:headerReference w:type="default" r:id="rId13"/>
      <w:footerReference w:type="even" r:id="rId14"/>
      <w:footerReference w:type="default" r:id="rId15"/>
      <w:headerReference w:type="first" r:id="rId16"/>
      <w:footerReference w:type="first" r:id="rId17"/>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799F5" w14:textId="77777777" w:rsidR="00CF44A1" w:rsidRDefault="00CF44A1" w:rsidP="001D4099">
      <w:pPr>
        <w:spacing w:line="240" w:lineRule="auto"/>
      </w:pPr>
      <w:r>
        <w:separator/>
      </w:r>
    </w:p>
  </w:endnote>
  <w:endnote w:type="continuationSeparator" w:id="0">
    <w:p w14:paraId="3203A22D" w14:textId="77777777" w:rsidR="00CF44A1" w:rsidRDefault="00CF44A1"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Bold">
    <w:altName w:val="Calibri"/>
    <w:panose1 w:val="00000000000000000000"/>
    <w:charset w:val="00"/>
    <w:family w:val="roman"/>
    <w:notTrueType/>
    <w:pitch w:val="default"/>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SourceSansPro-Italic">
    <w:altName w:val="Cambria"/>
    <w:panose1 w:val="00000000000000000000"/>
    <w:charset w:val="00"/>
    <w:family w:val="roman"/>
    <w:notTrueType/>
    <w:pitch w:val="default"/>
  </w:font>
  <w:font w:name="SourceSansPro-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A3B2"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B8E30"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107A"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0EF34" w14:textId="77777777" w:rsidR="00CF44A1" w:rsidRDefault="00CF44A1" w:rsidP="001D4099">
      <w:pPr>
        <w:spacing w:line="240" w:lineRule="auto"/>
      </w:pPr>
      <w:r>
        <w:separator/>
      </w:r>
    </w:p>
  </w:footnote>
  <w:footnote w:type="continuationSeparator" w:id="0">
    <w:p w14:paraId="2A1CC5D2" w14:textId="77777777" w:rsidR="00CF44A1" w:rsidRDefault="00CF44A1"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19D90"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1163"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7711"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5E5"/>
    <w:multiLevelType w:val="hybridMultilevel"/>
    <w:tmpl w:val="ED16F8AC"/>
    <w:lvl w:ilvl="0" w:tplc="AB26684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1E707544"/>
    <w:multiLevelType w:val="hybridMultilevel"/>
    <w:tmpl w:val="D51E59E6"/>
    <w:lvl w:ilvl="0" w:tplc="EE5AB3F8">
      <w:start w:val="2"/>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2E3D17"/>
    <w:multiLevelType w:val="hybridMultilevel"/>
    <w:tmpl w:val="AC386248"/>
    <w:lvl w:ilvl="0" w:tplc="502AEDAE">
      <w:start w:val="2"/>
      <w:numFmt w:val="bullet"/>
      <w:lvlText w:val="-"/>
      <w:lvlJc w:val="left"/>
      <w:pPr>
        <w:ind w:left="720" w:hanging="360"/>
      </w:pPr>
      <w:rPr>
        <w:rFonts w:ascii="Calibri-Bold" w:eastAsia="Times New Roman" w:hAnsi="Calibri-Bold"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15175"/>
    <w:multiLevelType w:val="hybridMultilevel"/>
    <w:tmpl w:val="524A4846"/>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832572"/>
    <w:multiLevelType w:val="hybridMultilevel"/>
    <w:tmpl w:val="65FAB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42242E"/>
    <w:multiLevelType w:val="hybridMultilevel"/>
    <w:tmpl w:val="06B2543A"/>
    <w:lvl w:ilvl="0" w:tplc="A014C236">
      <w:start w:val="2"/>
      <w:numFmt w:val="bullet"/>
      <w:lvlText w:val="-"/>
      <w:lvlJc w:val="left"/>
      <w:pPr>
        <w:ind w:left="720" w:hanging="360"/>
      </w:pPr>
      <w:rPr>
        <w:rFonts w:ascii="Calibri-Bold" w:eastAsia="Times New Roman" w:hAnsi="Calibri-Bold"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87DBD"/>
    <w:multiLevelType w:val="hybridMultilevel"/>
    <w:tmpl w:val="4D4E41C2"/>
    <w:lvl w:ilvl="0" w:tplc="ECE0F276">
      <w:start w:val="2"/>
      <w:numFmt w:val="bullet"/>
      <w:lvlText w:val="-"/>
      <w:lvlJc w:val="left"/>
      <w:pPr>
        <w:ind w:left="1080" w:hanging="360"/>
      </w:pPr>
      <w:rPr>
        <w:rFonts w:ascii="Gill Sans MT" w:eastAsiaTheme="minorHAnsi" w:hAnsi="Gill Sans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C9976EC"/>
    <w:multiLevelType w:val="hybridMultilevel"/>
    <w:tmpl w:val="01DEEB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E77035"/>
    <w:multiLevelType w:val="hybridMultilevel"/>
    <w:tmpl w:val="64102004"/>
    <w:lvl w:ilvl="0" w:tplc="5A2E21EA">
      <w:start w:val="2"/>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936099"/>
    <w:multiLevelType w:val="hybridMultilevel"/>
    <w:tmpl w:val="313A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949343">
    <w:abstractNumId w:val="1"/>
  </w:num>
  <w:num w:numId="2" w16cid:durableId="1475752314">
    <w:abstractNumId w:val="9"/>
  </w:num>
  <w:num w:numId="3" w16cid:durableId="1017973236">
    <w:abstractNumId w:val="3"/>
  </w:num>
  <w:num w:numId="4" w16cid:durableId="882327380">
    <w:abstractNumId w:val="4"/>
  </w:num>
  <w:num w:numId="5" w16cid:durableId="873419629">
    <w:abstractNumId w:val="7"/>
  </w:num>
  <w:num w:numId="6" w16cid:durableId="1702247610">
    <w:abstractNumId w:val="10"/>
  </w:num>
  <w:num w:numId="7" w16cid:durableId="863788726">
    <w:abstractNumId w:val="5"/>
  </w:num>
  <w:num w:numId="8" w16cid:durableId="709766136">
    <w:abstractNumId w:val="2"/>
  </w:num>
  <w:num w:numId="9" w16cid:durableId="710957298">
    <w:abstractNumId w:val="8"/>
  </w:num>
  <w:num w:numId="10" w16cid:durableId="2139451520">
    <w:abstractNumId w:val="11"/>
  </w:num>
  <w:num w:numId="11" w16cid:durableId="910040741">
    <w:abstractNumId w:val="6"/>
  </w:num>
  <w:num w:numId="12" w16cid:durableId="1380782483">
    <w:abstractNumId w:val="12"/>
  </w:num>
  <w:num w:numId="13" w16cid:durableId="197220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40"/>
    <w:rsid w:val="000524A9"/>
    <w:rsid w:val="000728A9"/>
    <w:rsid w:val="000761F2"/>
    <w:rsid w:val="000930DE"/>
    <w:rsid w:val="000E1FE9"/>
    <w:rsid w:val="00166227"/>
    <w:rsid w:val="00180710"/>
    <w:rsid w:val="001D4099"/>
    <w:rsid w:val="001D7755"/>
    <w:rsid w:val="001E4D16"/>
    <w:rsid w:val="002203E2"/>
    <w:rsid w:val="00222532"/>
    <w:rsid w:val="00285F5A"/>
    <w:rsid w:val="002C06D6"/>
    <w:rsid w:val="0030456C"/>
    <w:rsid w:val="00382EA8"/>
    <w:rsid w:val="00390440"/>
    <w:rsid w:val="003D135F"/>
    <w:rsid w:val="003F1B98"/>
    <w:rsid w:val="004303D4"/>
    <w:rsid w:val="004D2889"/>
    <w:rsid w:val="004D4E50"/>
    <w:rsid w:val="00510684"/>
    <w:rsid w:val="005937B7"/>
    <w:rsid w:val="005F56A3"/>
    <w:rsid w:val="00615397"/>
    <w:rsid w:val="00643E15"/>
    <w:rsid w:val="006D15E3"/>
    <w:rsid w:val="006F747B"/>
    <w:rsid w:val="00741E8C"/>
    <w:rsid w:val="00780B8E"/>
    <w:rsid w:val="007A01C8"/>
    <w:rsid w:val="007A6961"/>
    <w:rsid w:val="007E2006"/>
    <w:rsid w:val="00823601"/>
    <w:rsid w:val="00867C58"/>
    <w:rsid w:val="00886679"/>
    <w:rsid w:val="008B2BE1"/>
    <w:rsid w:val="008B4069"/>
    <w:rsid w:val="008D169E"/>
    <w:rsid w:val="009D1FF3"/>
    <w:rsid w:val="009F2416"/>
    <w:rsid w:val="00A30F99"/>
    <w:rsid w:val="00A40DEC"/>
    <w:rsid w:val="00A66AFF"/>
    <w:rsid w:val="00AD79E9"/>
    <w:rsid w:val="00B877AA"/>
    <w:rsid w:val="00C35EF0"/>
    <w:rsid w:val="00C44C24"/>
    <w:rsid w:val="00CC0FFE"/>
    <w:rsid w:val="00CC6FFE"/>
    <w:rsid w:val="00CE3B09"/>
    <w:rsid w:val="00CF44A1"/>
    <w:rsid w:val="00D73BF4"/>
    <w:rsid w:val="00D86211"/>
    <w:rsid w:val="00D92978"/>
    <w:rsid w:val="00EA604D"/>
    <w:rsid w:val="00F255EB"/>
    <w:rsid w:val="00F42731"/>
    <w:rsid w:val="00F51199"/>
    <w:rsid w:val="00F62BAE"/>
    <w:rsid w:val="00F92CA8"/>
    <w:rsid w:val="00FA36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66AE6"/>
  <w15:chartTrackingRefBased/>
  <w15:docId w15:val="{28CD79FF-CF25-4DF9-B86C-A95FF673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character" w:styleId="UnresolvedMention">
    <w:name w:val="Unresolved Mention"/>
    <w:basedOn w:val="DefaultParagraphFont"/>
    <w:uiPriority w:val="99"/>
    <w:semiHidden/>
    <w:unhideWhenUsed/>
    <w:rsid w:val="00741E8C"/>
    <w:rPr>
      <w:color w:val="605E5C"/>
      <w:shd w:val="clear" w:color="auto" w:fill="E1DFDD"/>
    </w:rPr>
  </w:style>
  <w:style w:type="character" w:styleId="FollowedHyperlink">
    <w:name w:val="FollowedHyperlink"/>
    <w:basedOn w:val="DefaultParagraphFont"/>
    <w:uiPriority w:val="99"/>
    <w:semiHidden/>
    <w:rsid w:val="00741E8C"/>
    <w:rPr>
      <w:color w:val="954F72" w:themeColor="followedHyperlink"/>
      <w:u w:val="single"/>
    </w:rPr>
  </w:style>
  <w:style w:type="character" w:customStyle="1" w:styleId="fontstyle01">
    <w:name w:val="fontstyle01"/>
    <w:basedOn w:val="DefaultParagraphFont"/>
    <w:rsid w:val="00D73BF4"/>
    <w:rPr>
      <w:rFonts w:ascii="Calibri-Bold" w:hAnsi="Calibri-Bold" w:hint="default"/>
      <w:b/>
      <w:bCs/>
      <w:i w:val="0"/>
      <w:iCs w:val="0"/>
      <w:color w:val="000000"/>
      <w:sz w:val="24"/>
      <w:szCs w:val="24"/>
    </w:rPr>
  </w:style>
  <w:style w:type="character" w:customStyle="1" w:styleId="fontstyle21">
    <w:name w:val="fontstyle21"/>
    <w:basedOn w:val="DefaultParagraphFont"/>
    <w:rsid w:val="00D73BF4"/>
    <w:rPr>
      <w:rFonts w:ascii="Calibri" w:hAnsi="Calibri" w:cs="Calibri" w:hint="default"/>
      <w:b w:val="0"/>
      <w:bCs w:val="0"/>
      <w:i w:val="0"/>
      <w:iCs w:val="0"/>
      <w:color w:val="000000"/>
      <w:sz w:val="24"/>
      <w:szCs w:val="24"/>
    </w:rPr>
  </w:style>
  <w:style w:type="character" w:customStyle="1" w:styleId="fontstyle31">
    <w:name w:val="fontstyle31"/>
    <w:basedOn w:val="DefaultParagraphFont"/>
    <w:rsid w:val="00D73BF4"/>
    <w:rPr>
      <w:rFonts w:ascii="Wingdings-Regular" w:hAnsi="Wingdings-Regular" w:hint="default"/>
      <w:b w:val="0"/>
      <w:bCs w:val="0"/>
      <w:i w:val="0"/>
      <w:iCs w:val="0"/>
      <w:color w:val="000000"/>
      <w:sz w:val="24"/>
      <w:szCs w:val="24"/>
    </w:rPr>
  </w:style>
  <w:style w:type="table" w:styleId="PlainTable2">
    <w:name w:val="Plain Table 2"/>
    <w:basedOn w:val="TableNormal"/>
    <w:uiPriority w:val="42"/>
    <w:rsid w:val="00D73B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73B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73B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73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1662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662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4848">
      <w:bodyDiv w:val="1"/>
      <w:marLeft w:val="0"/>
      <w:marRight w:val="0"/>
      <w:marTop w:val="0"/>
      <w:marBottom w:val="0"/>
      <w:divBdr>
        <w:top w:val="none" w:sz="0" w:space="0" w:color="auto"/>
        <w:left w:val="none" w:sz="0" w:space="0" w:color="auto"/>
        <w:bottom w:val="none" w:sz="0" w:space="0" w:color="auto"/>
        <w:right w:val="none" w:sz="0" w:space="0" w:color="auto"/>
      </w:divBdr>
      <w:divsChild>
        <w:div w:id="925959919">
          <w:marLeft w:val="0"/>
          <w:marRight w:val="0"/>
          <w:marTop w:val="0"/>
          <w:marBottom w:val="0"/>
          <w:divBdr>
            <w:top w:val="none" w:sz="0" w:space="0" w:color="auto"/>
            <w:left w:val="none" w:sz="0" w:space="0" w:color="auto"/>
            <w:bottom w:val="none" w:sz="0" w:space="0" w:color="auto"/>
            <w:right w:val="none" w:sz="0" w:space="0" w:color="auto"/>
          </w:divBdr>
        </w:div>
      </w:divsChild>
    </w:div>
    <w:div w:id="984816853">
      <w:bodyDiv w:val="1"/>
      <w:marLeft w:val="0"/>
      <w:marRight w:val="0"/>
      <w:marTop w:val="0"/>
      <w:marBottom w:val="0"/>
      <w:divBdr>
        <w:top w:val="none" w:sz="0" w:space="0" w:color="auto"/>
        <w:left w:val="none" w:sz="0" w:space="0" w:color="auto"/>
        <w:bottom w:val="none" w:sz="0" w:space="0" w:color="auto"/>
        <w:right w:val="none" w:sz="0" w:space="0" w:color="auto"/>
      </w:divBdr>
    </w:div>
    <w:div w:id="1288858123">
      <w:bodyDiv w:val="1"/>
      <w:marLeft w:val="0"/>
      <w:marRight w:val="0"/>
      <w:marTop w:val="0"/>
      <w:marBottom w:val="0"/>
      <w:divBdr>
        <w:top w:val="none" w:sz="0" w:space="0" w:color="auto"/>
        <w:left w:val="none" w:sz="0" w:space="0" w:color="auto"/>
        <w:bottom w:val="none" w:sz="0" w:space="0" w:color="auto"/>
        <w:right w:val="none" w:sz="0" w:space="0" w:color="auto"/>
      </w:divBdr>
    </w:div>
    <w:div w:id="1635061998">
      <w:bodyDiv w:val="1"/>
      <w:marLeft w:val="0"/>
      <w:marRight w:val="0"/>
      <w:marTop w:val="0"/>
      <w:marBottom w:val="0"/>
      <w:divBdr>
        <w:top w:val="none" w:sz="0" w:space="0" w:color="auto"/>
        <w:left w:val="none" w:sz="0" w:space="0" w:color="auto"/>
        <w:bottom w:val="none" w:sz="0" w:space="0" w:color="auto"/>
        <w:right w:val="none" w:sz="0" w:space="0" w:color="auto"/>
      </w:divBdr>
    </w:div>
    <w:div w:id="204906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redly.com/badges/66da6f8a-be23-44ed-ab29-428524ae42cb/linked_in?t=s6jjsa"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linkedin.com/in/esraa-sayed98/"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raa.sayed\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0EBA69F2744CB9AEE709F07239B2EF"/>
        <w:category>
          <w:name w:val="General"/>
          <w:gallery w:val="placeholder"/>
        </w:category>
        <w:types>
          <w:type w:val="bbPlcHdr"/>
        </w:types>
        <w:behaviors>
          <w:behavior w:val="content"/>
        </w:behaviors>
        <w:guid w:val="{753CF2A1-80F4-46CE-8EE7-D528650B9792}"/>
      </w:docPartPr>
      <w:docPartBody>
        <w:p w:rsidR="00B81CAA" w:rsidRDefault="00000000">
          <w:pPr>
            <w:pStyle w:val="3F0EBA69F2744CB9AEE709F07239B2EF"/>
          </w:pPr>
          <w:r w:rsidRPr="003F1B98">
            <w:t>Experience</w:t>
          </w:r>
        </w:p>
      </w:docPartBody>
    </w:docPart>
    <w:docPart>
      <w:docPartPr>
        <w:name w:val="217581C5A925424DAAE723103402F457"/>
        <w:category>
          <w:name w:val="General"/>
          <w:gallery w:val="placeholder"/>
        </w:category>
        <w:types>
          <w:type w:val="bbPlcHdr"/>
        </w:types>
        <w:behaviors>
          <w:behavior w:val="content"/>
        </w:behaviors>
        <w:guid w:val="{3C20A584-005F-4A83-A43D-94C43B02D101}"/>
      </w:docPartPr>
      <w:docPartBody>
        <w:p w:rsidR="00B81CAA" w:rsidRDefault="00000000">
          <w:pPr>
            <w:pStyle w:val="217581C5A925424DAAE723103402F457"/>
          </w:pPr>
          <w:r w:rsidRPr="008D169E">
            <w:t>Education</w:t>
          </w:r>
        </w:p>
      </w:docPartBody>
    </w:docPart>
    <w:docPart>
      <w:docPartPr>
        <w:name w:val="61BC7D731460408BAA73FAF57057BCE4"/>
        <w:category>
          <w:name w:val="General"/>
          <w:gallery w:val="placeholder"/>
        </w:category>
        <w:types>
          <w:type w:val="bbPlcHdr"/>
        </w:types>
        <w:behaviors>
          <w:behavior w:val="content"/>
        </w:behaviors>
        <w:guid w:val="{2646B9F4-C4DB-479B-BB17-F1CA2C4F6140}"/>
      </w:docPartPr>
      <w:docPartBody>
        <w:p w:rsidR="00B81CAA" w:rsidRDefault="00000000">
          <w:pPr>
            <w:pStyle w:val="61BC7D731460408BAA73FAF57057BCE4"/>
          </w:pPr>
          <w:r w:rsidRPr="008D169E">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Bold">
    <w:altName w:val="Calibri"/>
    <w:panose1 w:val="00000000000000000000"/>
    <w:charset w:val="00"/>
    <w:family w:val="roman"/>
    <w:notTrueType/>
    <w:pitch w:val="default"/>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SourceSansPro-Italic">
    <w:altName w:val="Cambria"/>
    <w:panose1 w:val="00000000000000000000"/>
    <w:charset w:val="00"/>
    <w:family w:val="roman"/>
    <w:notTrueType/>
    <w:pitch w:val="default"/>
  </w:font>
  <w:font w:name="SourceSansPro-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70"/>
    <w:rsid w:val="0055488F"/>
    <w:rsid w:val="00703C5D"/>
    <w:rsid w:val="008A6670"/>
    <w:rsid w:val="00B81C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0EBA69F2744CB9AEE709F07239B2EF">
    <w:name w:val="3F0EBA69F2744CB9AEE709F07239B2EF"/>
  </w:style>
  <w:style w:type="paragraph" w:customStyle="1" w:styleId="217581C5A925424DAAE723103402F457">
    <w:name w:val="217581C5A925424DAAE723103402F457"/>
  </w:style>
  <w:style w:type="paragraph" w:customStyle="1" w:styleId="61BC7D731460408BAA73FAF57057BCE4">
    <w:name w:val="61BC7D731460408BAA73FAF57057BCE4"/>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000925b-c578-4404-b21c-88af2f31752d" xsi:nil="true"/>
    <MediaServiceKeyPoints xmlns="9edeefa7-2d7b-4b03-b784-6df295f8e6a8" xsi:nil="true"/>
    <lcf76f155ced4ddcb4097134ff3c332f xmlns="9edeefa7-2d7b-4b03-b784-6df295f8e6a8">
      <Terms xmlns="http://schemas.microsoft.com/office/infopath/2007/PartnerControls"/>
    </lcf76f155ced4ddcb4097134ff3c332f>
    <SharedWithUsers xmlns="4000925b-c578-4404-b21c-88af2f31752d">
      <UserInfo>
        <DisplayName/>
        <AccountId xsi:nil="true"/>
        <AccountType/>
      </UserInfo>
    </SharedWithUsers>
    <MediaLengthInSeconds xmlns="9edeefa7-2d7b-4b03-b784-6df295f8e6a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70375377383743A1E75DB981A52E34" ma:contentTypeVersion="17" ma:contentTypeDescription="Create a new document." ma:contentTypeScope="" ma:versionID="8beed15b6d0988f9486f6085ea6451e3">
  <xsd:schema xmlns:xsd="http://www.w3.org/2001/XMLSchema" xmlns:xs="http://www.w3.org/2001/XMLSchema" xmlns:p="http://schemas.microsoft.com/office/2006/metadata/properties" xmlns:ns2="9edeefa7-2d7b-4b03-b784-6df295f8e6a8" xmlns:ns3="4000925b-c578-4404-b21c-88af2f31752d" targetNamespace="http://schemas.microsoft.com/office/2006/metadata/properties" ma:root="true" ma:fieldsID="d9a7221ecfb0201df89506dce3d0206c" ns2:_="" ns3:_="">
    <xsd:import namespace="9edeefa7-2d7b-4b03-b784-6df295f8e6a8"/>
    <xsd:import namespace="4000925b-c578-4404-b21c-88af2f3175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eefa7-2d7b-4b03-b784-6df295f8e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c80d914-efd4-42d0-96aa-dcec31aa43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00925b-c578-4404-b21c-88af2f31752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2c0e287-5c5e-42de-a66e-f86bb6efc6c3}" ma:internalName="TaxCatchAll" ma:showField="CatchAllData" ma:web="4000925b-c578-4404-b21c-88af2f3175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22F3C5B-B327-4A1F-94DC-1342241CE841}"/>
</file>

<file path=customXml/itemProps3.xml><?xml version="1.0" encoding="utf-8"?>
<ds:datastoreItem xmlns:ds="http://schemas.openxmlformats.org/officeDocument/2006/customXml" ds:itemID="{D95D051E-74B2-4F71-8CD0-B83BDE55FDD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resume.dotx</Template>
  <TotalTime>44</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Sayed</dc:creator>
  <cp:keywords/>
  <dc:description/>
  <cp:lastModifiedBy>Esraa Sayed</cp:lastModifiedBy>
  <cp:revision>5</cp:revision>
  <dcterms:created xsi:type="dcterms:W3CDTF">2024-02-25T13:18:00Z</dcterms:created>
  <dcterms:modified xsi:type="dcterms:W3CDTF">2024-02-25T14:49:00Z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0x010100E570375377383743A1E75DB981A52E34</vt:lpwstr>
  </property>
  <property fmtid="{D5CDD505-2E9C-101B-9397-08002B2CF9AE}" pid="3" name="Order">
    <vt:r8>246500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